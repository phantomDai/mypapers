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3BA" w:rsidRDefault="009103BA" w:rsidP="001912D0">
      <w:pPr>
        <w:pStyle w:val="Heading1"/>
        <w:numPr>
          <w:ilvl w:val="0"/>
          <w:numId w:val="0"/>
        </w:numPr>
        <w:spacing w:after="240"/>
        <w:rPr>
          <w:u w:val="single"/>
        </w:rPr>
      </w:pPr>
      <w:r>
        <w:rPr>
          <w:u w:val="single"/>
        </w:rPr>
        <w:t>Response to comments of Dave</w:t>
      </w:r>
    </w:p>
    <w:p w:rsidR="009103BA" w:rsidRDefault="009103BA" w:rsidP="00E71CF4">
      <w:pPr>
        <w:spacing w:afterLines="100"/>
        <w:rPr>
          <w:rFonts w:ascii="Times New Roman" w:hAnsi="Times New Roman"/>
          <w:b/>
          <w:i/>
          <w:sz w:val="24"/>
          <w:szCs w:val="24"/>
          <w:lang w:val="en-AU"/>
        </w:rPr>
      </w:pPr>
      <w:r>
        <w:rPr>
          <w:rFonts w:ascii="Times New Roman" w:hAnsi="Times New Roman"/>
          <w:b/>
          <w:i/>
          <w:sz w:val="24"/>
          <w:szCs w:val="24"/>
          <w:lang w:val="en-AU"/>
        </w:rPr>
        <w:t>Dave[3]</w:t>
      </w:r>
    </w:p>
    <w:p w:rsidR="009103BA" w:rsidRPr="008A3CD2" w:rsidRDefault="009103BA" w:rsidP="00E71CF4">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prefer to use the “web”, and accordingly updated the paper.</w:t>
      </w:r>
    </w:p>
    <w:p w:rsidR="009103BA" w:rsidRDefault="009103BA" w:rsidP="0052026D">
      <w:pPr>
        <w:spacing w:afterLines="100"/>
        <w:rPr>
          <w:rFonts w:ascii="Times New Roman" w:hAnsi="Times New Roman"/>
          <w:b/>
          <w:i/>
          <w:sz w:val="24"/>
          <w:szCs w:val="24"/>
          <w:lang w:val="en-AU"/>
        </w:rPr>
      </w:pPr>
      <w:r>
        <w:rPr>
          <w:rFonts w:ascii="Times New Roman" w:hAnsi="Times New Roman"/>
          <w:b/>
          <w:i/>
          <w:sz w:val="24"/>
          <w:szCs w:val="24"/>
          <w:lang w:val="en-AU"/>
        </w:rPr>
        <w:t>Dave[4]</w:t>
      </w:r>
      <w:r w:rsidRPr="0052026D">
        <w:rPr>
          <w:rFonts w:ascii="Times New Roman" w:hAnsi="Times New Roman"/>
          <w:b/>
          <w:i/>
          <w:sz w:val="24"/>
          <w:szCs w:val="24"/>
          <w:lang w:val="en-AU"/>
        </w:rPr>
        <w:t xml:space="preserve"> </w:t>
      </w:r>
      <w:r>
        <w:rPr>
          <w:rFonts w:ascii="Times New Roman" w:hAnsi="Times New Roman"/>
          <w:b/>
          <w:i/>
          <w:sz w:val="24"/>
          <w:szCs w:val="24"/>
          <w:lang w:val="en-AU"/>
        </w:rPr>
        <w:t>&amp; Dave[5]</w:t>
      </w:r>
    </w:p>
    <w:p w:rsidR="009103BA" w:rsidRPr="0015783C" w:rsidRDefault="009103BA" w:rsidP="00E71CF4">
      <w:pPr>
        <w:spacing w:afterLines="100"/>
        <w:rPr>
          <w:rFonts w:ascii="Times New Roman" w:hAnsi="Times New Roman"/>
          <w:b/>
          <w:i/>
          <w:sz w:val="24"/>
          <w:szCs w:val="24"/>
          <w:lang w:val="en-AU"/>
        </w:rPr>
      </w:pPr>
      <w:r w:rsidRPr="00086FBF">
        <w:rPr>
          <w:rFonts w:ascii="Times New Roman" w:hAnsi="Times New Roman"/>
          <w:sz w:val="24"/>
          <w:szCs w:val="24"/>
          <w:u w:val="single"/>
          <w:lang w:val="en-AU"/>
        </w:rPr>
        <w:t>Response</w:t>
      </w:r>
      <w:r w:rsidRPr="00745D12">
        <w:rPr>
          <w:rFonts w:ascii="Times New Roman" w:hAnsi="Times New Roman"/>
          <w:sz w:val="24"/>
          <w:szCs w:val="24"/>
          <w:lang w:val="en-AU"/>
        </w:rPr>
        <w:t xml:space="preserve">: We believe </w:t>
      </w:r>
      <w:r>
        <w:rPr>
          <w:rFonts w:ascii="Times New Roman" w:hAnsi="Times New Roman"/>
          <w:sz w:val="24"/>
          <w:szCs w:val="24"/>
          <w:lang w:val="en-AU"/>
        </w:rPr>
        <w:t>that the “</w:t>
      </w:r>
      <w:r w:rsidRPr="00745D12">
        <w:rPr>
          <w:rFonts w:ascii="Times New Roman" w:hAnsi="Times New Roman"/>
          <w:sz w:val="24"/>
          <w:szCs w:val="24"/>
          <w:lang w:val="en-AU"/>
        </w:rPr>
        <w:t>fault</w:t>
      </w:r>
      <w:r>
        <w:rPr>
          <w:rFonts w:ascii="Times New Roman" w:hAnsi="Times New Roman"/>
          <w:sz w:val="24"/>
          <w:szCs w:val="24"/>
          <w:lang w:val="en-AU"/>
        </w:rPr>
        <w:t>”</w:t>
      </w:r>
      <w:r w:rsidRPr="00745D12">
        <w:rPr>
          <w:rFonts w:ascii="Times New Roman" w:hAnsi="Times New Roman"/>
          <w:sz w:val="24"/>
          <w:szCs w:val="24"/>
          <w:lang w:val="en-AU"/>
        </w:rPr>
        <w:t xml:space="preserve"> is okay.</w:t>
      </w:r>
    </w:p>
    <w:p w:rsidR="009103BA" w:rsidRDefault="009103BA" w:rsidP="00E71CF4">
      <w:pPr>
        <w:spacing w:afterLines="100"/>
        <w:rPr>
          <w:rFonts w:ascii="Times New Roman" w:hAnsi="Times New Roman"/>
          <w:b/>
          <w:i/>
          <w:sz w:val="24"/>
          <w:szCs w:val="24"/>
          <w:lang w:val="en-AU"/>
        </w:rPr>
      </w:pPr>
      <w:r>
        <w:rPr>
          <w:rFonts w:ascii="Times New Roman" w:hAnsi="Times New Roman"/>
          <w:b/>
          <w:i/>
          <w:sz w:val="24"/>
          <w:szCs w:val="24"/>
          <w:lang w:val="en-AU"/>
        </w:rPr>
        <w:t>Dave[6]</w:t>
      </w:r>
    </w:p>
    <w:p w:rsidR="009103BA" w:rsidRPr="001074F9" w:rsidRDefault="009103BA" w:rsidP="00E71CF4">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PT is a typical technique, and its fault effectiveness should not be doubted.  </w:t>
      </w:r>
    </w:p>
    <w:p w:rsidR="009103BA" w:rsidRDefault="009103BA" w:rsidP="00E71CF4">
      <w:pPr>
        <w:spacing w:afterLines="100"/>
        <w:rPr>
          <w:rFonts w:ascii="Times New Roman" w:hAnsi="Times New Roman"/>
          <w:b/>
          <w:i/>
          <w:sz w:val="24"/>
          <w:szCs w:val="24"/>
          <w:lang w:val="en-AU"/>
        </w:rPr>
      </w:pPr>
      <w:r>
        <w:rPr>
          <w:rFonts w:ascii="Times New Roman" w:hAnsi="Times New Roman"/>
          <w:b/>
          <w:i/>
          <w:sz w:val="24"/>
          <w:szCs w:val="24"/>
          <w:lang w:val="en-AU"/>
        </w:rPr>
        <w:t>Dave[7]</w:t>
      </w:r>
    </w:p>
    <w:p w:rsidR="009103BA" w:rsidRPr="00AB354C" w:rsidRDefault="009103BA" w:rsidP="00E71CF4">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That is okay.</w:t>
      </w:r>
    </w:p>
    <w:p w:rsidR="009103BA" w:rsidRDefault="009103BA" w:rsidP="00E71CF4">
      <w:pPr>
        <w:spacing w:afterLines="100"/>
        <w:rPr>
          <w:rFonts w:ascii="Times New Roman" w:hAnsi="Times New Roman"/>
          <w:b/>
          <w:i/>
          <w:sz w:val="24"/>
          <w:szCs w:val="24"/>
          <w:lang w:val="en-AU"/>
        </w:rPr>
      </w:pPr>
      <w:r>
        <w:rPr>
          <w:rFonts w:ascii="Times New Roman" w:hAnsi="Times New Roman"/>
          <w:b/>
          <w:i/>
          <w:sz w:val="24"/>
          <w:szCs w:val="24"/>
          <w:lang w:val="en-AU"/>
        </w:rPr>
        <w:t>Dave[8]</w:t>
      </w:r>
    </w:p>
    <w:p w:rsidR="009103BA" w:rsidRPr="007D2DB2" w:rsidRDefault="009103BA" w:rsidP="00E71CF4">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C51AAA">
        <w:rPr>
          <w:rFonts w:ascii="Times New Roman" w:hAnsi="Times New Roman"/>
          <w:sz w:val="24"/>
          <w:szCs w:val="24"/>
          <w:lang w:val="en-AU"/>
        </w:rPr>
        <w:t xml:space="preserve"> </w:t>
      </w:r>
      <w:r>
        <w:rPr>
          <w:rFonts w:ascii="Times New Roman" w:hAnsi="Times New Roman"/>
          <w:sz w:val="24"/>
          <w:szCs w:val="24"/>
          <w:lang w:val="en-AU"/>
        </w:rPr>
        <w:t xml:space="preserve">We do not think it is necessary to include the decision table because no extra space is available for the inclusion (only 14 pages are allowed for the submission), and the decision table is a well-known technique. </w:t>
      </w:r>
    </w:p>
    <w:p w:rsidR="009103BA" w:rsidRDefault="009103BA" w:rsidP="00E71CF4">
      <w:pPr>
        <w:spacing w:afterLines="100"/>
        <w:rPr>
          <w:rFonts w:ascii="Times New Roman" w:hAnsi="Times New Roman"/>
          <w:b/>
          <w:i/>
          <w:sz w:val="24"/>
          <w:szCs w:val="24"/>
          <w:lang w:val="en-AU"/>
        </w:rPr>
      </w:pPr>
      <w:r>
        <w:rPr>
          <w:rFonts w:ascii="Times New Roman" w:hAnsi="Times New Roman"/>
          <w:b/>
          <w:i/>
          <w:sz w:val="24"/>
          <w:szCs w:val="24"/>
          <w:lang w:val="en-AU"/>
        </w:rPr>
        <w:t>Dave[9-10</w:t>
      </w:r>
      <w:bookmarkStart w:id="0" w:name="_GoBack"/>
      <w:bookmarkEnd w:id="0"/>
      <w:r>
        <w:rPr>
          <w:rFonts w:ascii="Times New Roman" w:hAnsi="Times New Roman"/>
          <w:b/>
          <w:i/>
          <w:sz w:val="24"/>
          <w:szCs w:val="24"/>
          <w:lang w:val="en-AU"/>
        </w:rPr>
        <w:t>]</w:t>
      </w:r>
    </w:p>
    <w:p w:rsidR="009103BA" w:rsidRPr="00642EA1" w:rsidRDefault="009103BA" w:rsidP="00E71CF4">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204BD5">
        <w:rPr>
          <w:rFonts w:ascii="Times New Roman" w:hAnsi="Times New Roman"/>
          <w:sz w:val="24"/>
          <w:szCs w:val="24"/>
          <w:lang w:val="en-AU"/>
        </w:rPr>
        <w:t xml:space="preserve">: </w:t>
      </w:r>
      <w:r>
        <w:rPr>
          <w:rFonts w:ascii="Times New Roman" w:hAnsi="Times New Roman"/>
          <w:sz w:val="24"/>
          <w:szCs w:val="24"/>
          <w:lang w:val="en-AU"/>
        </w:rPr>
        <w:t xml:space="preserve">We are sorry that we believe these sentences should be okay. No idea for the rephrase :). </w:t>
      </w:r>
    </w:p>
    <w:p w:rsidR="009103BA" w:rsidRDefault="009103BA" w:rsidP="00526D21">
      <w:pPr>
        <w:spacing w:afterLines="100"/>
        <w:rPr>
          <w:rFonts w:ascii="Times New Roman" w:hAnsi="Times New Roman"/>
          <w:b/>
          <w:i/>
          <w:sz w:val="24"/>
          <w:szCs w:val="24"/>
          <w:lang w:val="en-AU"/>
        </w:rPr>
      </w:pPr>
      <w:r>
        <w:rPr>
          <w:rFonts w:ascii="Times New Roman" w:hAnsi="Times New Roman"/>
          <w:b/>
          <w:i/>
          <w:sz w:val="24"/>
          <w:szCs w:val="24"/>
          <w:lang w:val="en-AU"/>
        </w:rPr>
        <w:t>Dave[11]&amp; Dave[12]</w:t>
      </w:r>
    </w:p>
    <w:p w:rsidR="009103BA" w:rsidRPr="00E44AFA" w:rsidRDefault="009103BA" w:rsidP="00E71CF4">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E03DF4">
        <w:rPr>
          <w:rFonts w:ascii="Times New Roman" w:hAnsi="Times New Roman"/>
          <w:sz w:val="24"/>
          <w:szCs w:val="24"/>
          <w:lang w:val="en-AU"/>
        </w:rPr>
        <w:t xml:space="preserve"> </w:t>
      </w:r>
      <w:r>
        <w:rPr>
          <w:rFonts w:ascii="Times New Roman" w:hAnsi="Times New Roman"/>
          <w:sz w:val="24"/>
          <w:szCs w:val="24"/>
          <w:lang w:val="en-AU"/>
        </w:rPr>
        <w:t xml:space="preserve">OK. We have updated the reference. </w:t>
      </w:r>
    </w:p>
    <w:p w:rsidR="009103BA" w:rsidRPr="00251CA6" w:rsidRDefault="009103BA" w:rsidP="00E71CF4">
      <w:pPr>
        <w:spacing w:afterLines="100"/>
        <w:rPr>
          <w:rFonts w:ascii="Times New Roman" w:hAnsi="Times New Roman"/>
          <w:b/>
          <w:i/>
          <w:sz w:val="24"/>
          <w:szCs w:val="24"/>
          <w:lang w:val="en-AU"/>
        </w:rPr>
      </w:pPr>
      <w:r>
        <w:rPr>
          <w:rFonts w:ascii="Times New Roman" w:hAnsi="Times New Roman"/>
          <w:b/>
          <w:i/>
          <w:sz w:val="24"/>
          <w:szCs w:val="24"/>
          <w:lang w:val="en-AU"/>
        </w:rPr>
        <w:t>Dave[13]</w:t>
      </w:r>
    </w:p>
    <w:p w:rsidR="009103BA" w:rsidRPr="00251CA6" w:rsidRDefault="009103BA" w:rsidP="00E71CF4">
      <w:pPr>
        <w:spacing w:afterLines="100"/>
        <w:rPr>
          <w:rFonts w:ascii="Times New Roman" w:hAnsi="Times New Roman"/>
          <w:sz w:val="24"/>
          <w:szCs w:val="24"/>
          <w:lang w:val="en-AU"/>
        </w:rPr>
      </w:pPr>
      <w:r w:rsidRPr="00251CA6">
        <w:rPr>
          <w:rFonts w:ascii="Times New Roman" w:hAnsi="Times New Roman"/>
          <w:sz w:val="24"/>
          <w:szCs w:val="24"/>
          <w:u w:val="single"/>
          <w:lang w:val="en-AU"/>
        </w:rPr>
        <w:t>Response</w:t>
      </w:r>
      <w:r>
        <w:rPr>
          <w:rFonts w:ascii="Times New Roman" w:hAnsi="Times New Roman"/>
          <w:sz w:val="24"/>
          <w:szCs w:val="24"/>
          <w:lang w:val="en-AU"/>
        </w:rPr>
        <w:t xml:space="preserve">: Yes, your understanding is precise. </w:t>
      </w:r>
    </w:p>
    <w:p w:rsidR="009103BA" w:rsidRDefault="009103BA" w:rsidP="00E71CF4">
      <w:pPr>
        <w:spacing w:afterLines="100"/>
        <w:rPr>
          <w:rFonts w:ascii="Times New Roman" w:hAnsi="Times New Roman"/>
          <w:b/>
          <w:i/>
          <w:sz w:val="24"/>
          <w:szCs w:val="24"/>
          <w:lang w:val="en-AU"/>
        </w:rPr>
      </w:pPr>
      <w:r>
        <w:rPr>
          <w:rFonts w:ascii="Times New Roman" w:hAnsi="Times New Roman"/>
          <w:b/>
          <w:i/>
          <w:sz w:val="24"/>
          <w:szCs w:val="24"/>
          <w:lang w:val="en-AU"/>
        </w:rPr>
        <w:t>Dave[14]</w:t>
      </w:r>
    </w:p>
    <w:p w:rsidR="009103BA" w:rsidRPr="00734B1D" w:rsidRDefault="009103BA" w:rsidP="00E71CF4">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You have made the correct changes.</w:t>
      </w:r>
    </w:p>
    <w:p w:rsidR="009103BA" w:rsidRDefault="009103BA" w:rsidP="00E71CF4">
      <w:pPr>
        <w:spacing w:afterLines="100"/>
        <w:rPr>
          <w:rFonts w:ascii="Times New Roman" w:hAnsi="Times New Roman"/>
          <w:b/>
          <w:i/>
          <w:sz w:val="24"/>
          <w:szCs w:val="24"/>
          <w:lang w:val="en-AU"/>
        </w:rPr>
      </w:pPr>
      <w:r>
        <w:rPr>
          <w:rFonts w:ascii="Times New Roman" w:hAnsi="Times New Roman"/>
          <w:b/>
          <w:i/>
          <w:sz w:val="24"/>
          <w:szCs w:val="24"/>
          <w:lang w:val="en-AU"/>
        </w:rPr>
        <w:t>Dave[15]</w:t>
      </w:r>
    </w:p>
    <w:p w:rsidR="009103BA" w:rsidRPr="00D36D26" w:rsidRDefault="009103BA" w:rsidP="00E71CF4">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Yes, we are sure.</w:t>
      </w:r>
    </w:p>
    <w:p w:rsidR="009103BA" w:rsidRDefault="009103BA" w:rsidP="00E71CF4">
      <w:pPr>
        <w:spacing w:afterLines="100"/>
        <w:rPr>
          <w:rFonts w:ascii="Times New Roman" w:hAnsi="Times New Roman"/>
          <w:b/>
          <w:i/>
          <w:sz w:val="24"/>
          <w:szCs w:val="24"/>
          <w:lang w:val="en-AU"/>
        </w:rPr>
      </w:pPr>
      <w:r>
        <w:rPr>
          <w:rFonts w:ascii="Times New Roman" w:hAnsi="Times New Roman"/>
          <w:b/>
          <w:i/>
          <w:sz w:val="24"/>
          <w:szCs w:val="24"/>
          <w:lang w:val="en-AU"/>
        </w:rPr>
        <w:t>Dave[16]</w:t>
      </w:r>
    </w:p>
    <w:p w:rsidR="009103BA" w:rsidRPr="004F369D" w:rsidRDefault="009103BA" w:rsidP="00D609B1">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2E64BD">
        <w:rPr>
          <w:rFonts w:ascii="Times New Roman" w:hAnsi="Times New Roman"/>
          <w:sz w:val="24"/>
          <w:szCs w:val="24"/>
          <w:lang w:val="en-AU"/>
        </w:rPr>
        <w:t xml:space="preserve"> </w:t>
      </w:r>
      <w:r>
        <w:rPr>
          <w:rFonts w:ascii="Times New Roman" w:hAnsi="Times New Roman"/>
          <w:sz w:val="24"/>
          <w:szCs w:val="24"/>
          <w:lang w:val="en-AU"/>
        </w:rPr>
        <w:t xml:space="preserve">Our \epsilon is used to adjust the test profile </w:t>
      </w:r>
      <w:r w:rsidRPr="0002155B">
        <w:rPr>
          <w:rFonts w:ascii="Times New Roman" w:hAnsi="Times New Roman"/>
          <w:sz w:val="24"/>
          <w:szCs w:val="24"/>
          <w:lang w:val="en-AU"/>
        </w:rPr>
        <w:t xml:space="preserve">regardless </w:t>
      </w:r>
      <w:r>
        <w:rPr>
          <w:rFonts w:ascii="Times New Roman" w:hAnsi="Times New Roman"/>
          <w:sz w:val="24"/>
          <w:szCs w:val="24"/>
          <w:lang w:val="en-AU"/>
        </w:rPr>
        <w:t>whether a test case detects</w:t>
      </w:r>
      <w:r w:rsidRPr="0002155B">
        <w:rPr>
          <w:rFonts w:ascii="Times New Roman" w:hAnsi="Times New Roman"/>
          <w:sz w:val="24"/>
          <w:szCs w:val="24"/>
          <w:lang w:val="en-AU"/>
        </w:rPr>
        <w:t xml:space="preserve"> a fault</w:t>
      </w:r>
      <w:r>
        <w:rPr>
          <w:rFonts w:ascii="Times New Roman" w:hAnsi="Times New Roman"/>
          <w:sz w:val="24"/>
          <w:szCs w:val="24"/>
          <w:lang w:val="en-AU"/>
        </w:rPr>
        <w:t xml:space="preserve"> or not.</w:t>
      </w:r>
    </w:p>
    <w:sectPr w:rsidR="009103BA" w:rsidRPr="004F369D" w:rsidSect="00B111C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3BA" w:rsidRDefault="009103BA">
      <w:r>
        <w:separator/>
      </w:r>
    </w:p>
  </w:endnote>
  <w:endnote w:type="continuationSeparator" w:id="0">
    <w:p w:rsidR="009103BA" w:rsidRDefault="009103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等线">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3BA" w:rsidRDefault="009103BA" w:rsidP="00FF417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3BA" w:rsidRDefault="009103BA">
      <w:r>
        <w:separator/>
      </w:r>
    </w:p>
  </w:footnote>
  <w:footnote w:type="continuationSeparator" w:id="0">
    <w:p w:rsidR="009103BA" w:rsidRDefault="009103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970993"/>
    <w:multiLevelType w:val="multilevel"/>
    <w:tmpl w:val="1BF00990"/>
    <w:lvl w:ilvl="0">
      <w:start w:val="1"/>
      <w:numFmt w:val="decimal"/>
      <w:pStyle w:val="Heading1"/>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79DD"/>
    <w:rsid w:val="00003011"/>
    <w:rsid w:val="000038B1"/>
    <w:rsid w:val="00007B4B"/>
    <w:rsid w:val="00010810"/>
    <w:rsid w:val="0002155B"/>
    <w:rsid w:val="00022A86"/>
    <w:rsid w:val="00027721"/>
    <w:rsid w:val="00034FEC"/>
    <w:rsid w:val="000411C5"/>
    <w:rsid w:val="00041934"/>
    <w:rsid w:val="000610AE"/>
    <w:rsid w:val="00063782"/>
    <w:rsid w:val="00063F42"/>
    <w:rsid w:val="0006736A"/>
    <w:rsid w:val="00070C27"/>
    <w:rsid w:val="00072E3F"/>
    <w:rsid w:val="000841E9"/>
    <w:rsid w:val="00086E89"/>
    <w:rsid w:val="00086FBF"/>
    <w:rsid w:val="000979C2"/>
    <w:rsid w:val="000B5676"/>
    <w:rsid w:val="000B6559"/>
    <w:rsid w:val="000C2448"/>
    <w:rsid w:val="000C3C0B"/>
    <w:rsid w:val="000C5109"/>
    <w:rsid w:val="000E40C7"/>
    <w:rsid w:val="000E4678"/>
    <w:rsid w:val="000E6DF1"/>
    <w:rsid w:val="000F420C"/>
    <w:rsid w:val="000F5A36"/>
    <w:rsid w:val="0010461B"/>
    <w:rsid w:val="00104672"/>
    <w:rsid w:val="001074F9"/>
    <w:rsid w:val="00150590"/>
    <w:rsid w:val="00155B3D"/>
    <w:rsid w:val="0015783C"/>
    <w:rsid w:val="0016545B"/>
    <w:rsid w:val="001654A1"/>
    <w:rsid w:val="00174619"/>
    <w:rsid w:val="00174675"/>
    <w:rsid w:val="00190370"/>
    <w:rsid w:val="001912D0"/>
    <w:rsid w:val="001936F1"/>
    <w:rsid w:val="00193ADC"/>
    <w:rsid w:val="001A27A0"/>
    <w:rsid w:val="001B096A"/>
    <w:rsid w:val="001B7796"/>
    <w:rsid w:val="001B7DCD"/>
    <w:rsid w:val="001C3425"/>
    <w:rsid w:val="001C6896"/>
    <w:rsid w:val="001C6BC6"/>
    <w:rsid w:val="001D6432"/>
    <w:rsid w:val="001E0334"/>
    <w:rsid w:val="001F03E6"/>
    <w:rsid w:val="001F2623"/>
    <w:rsid w:val="0020098A"/>
    <w:rsid w:val="00201FF8"/>
    <w:rsid w:val="00204BD5"/>
    <w:rsid w:val="002215D5"/>
    <w:rsid w:val="0022204B"/>
    <w:rsid w:val="0022324F"/>
    <w:rsid w:val="002270BF"/>
    <w:rsid w:val="00245885"/>
    <w:rsid w:val="00251CA6"/>
    <w:rsid w:val="002615FC"/>
    <w:rsid w:val="00273878"/>
    <w:rsid w:val="0028698D"/>
    <w:rsid w:val="00286C19"/>
    <w:rsid w:val="002870CC"/>
    <w:rsid w:val="00292635"/>
    <w:rsid w:val="00296CF3"/>
    <w:rsid w:val="002A2C2B"/>
    <w:rsid w:val="002B1289"/>
    <w:rsid w:val="002B1ED5"/>
    <w:rsid w:val="002C2008"/>
    <w:rsid w:val="002C47E3"/>
    <w:rsid w:val="002D1DEF"/>
    <w:rsid w:val="002D4562"/>
    <w:rsid w:val="002E1909"/>
    <w:rsid w:val="002E4D74"/>
    <w:rsid w:val="002E5ED4"/>
    <w:rsid w:val="002E64BD"/>
    <w:rsid w:val="002E7F66"/>
    <w:rsid w:val="002F37D3"/>
    <w:rsid w:val="002F74E6"/>
    <w:rsid w:val="0031355D"/>
    <w:rsid w:val="00313C11"/>
    <w:rsid w:val="003169FA"/>
    <w:rsid w:val="003204EA"/>
    <w:rsid w:val="00321C3D"/>
    <w:rsid w:val="00323739"/>
    <w:rsid w:val="00325BF4"/>
    <w:rsid w:val="0032611A"/>
    <w:rsid w:val="00326382"/>
    <w:rsid w:val="0032671A"/>
    <w:rsid w:val="00335570"/>
    <w:rsid w:val="00335C29"/>
    <w:rsid w:val="00342A18"/>
    <w:rsid w:val="00352F45"/>
    <w:rsid w:val="00361C7A"/>
    <w:rsid w:val="00371844"/>
    <w:rsid w:val="00371CA5"/>
    <w:rsid w:val="003727A1"/>
    <w:rsid w:val="00372FBC"/>
    <w:rsid w:val="0038022F"/>
    <w:rsid w:val="00382F21"/>
    <w:rsid w:val="00392C9C"/>
    <w:rsid w:val="00394314"/>
    <w:rsid w:val="00396B11"/>
    <w:rsid w:val="00397852"/>
    <w:rsid w:val="003A445E"/>
    <w:rsid w:val="003A4A2E"/>
    <w:rsid w:val="003B0624"/>
    <w:rsid w:val="003B3D9A"/>
    <w:rsid w:val="003B5659"/>
    <w:rsid w:val="003B6000"/>
    <w:rsid w:val="003B6723"/>
    <w:rsid w:val="003D5266"/>
    <w:rsid w:val="003E29C8"/>
    <w:rsid w:val="003E61C0"/>
    <w:rsid w:val="003F6DAF"/>
    <w:rsid w:val="00401FFB"/>
    <w:rsid w:val="00406C50"/>
    <w:rsid w:val="00410CA5"/>
    <w:rsid w:val="00411A1E"/>
    <w:rsid w:val="0042049D"/>
    <w:rsid w:val="004228A5"/>
    <w:rsid w:val="004234A0"/>
    <w:rsid w:val="00442FEA"/>
    <w:rsid w:val="00444D47"/>
    <w:rsid w:val="004463C5"/>
    <w:rsid w:val="00447769"/>
    <w:rsid w:val="00454B3D"/>
    <w:rsid w:val="00454E2E"/>
    <w:rsid w:val="0045562C"/>
    <w:rsid w:val="00467F83"/>
    <w:rsid w:val="004742FA"/>
    <w:rsid w:val="00480052"/>
    <w:rsid w:val="00483097"/>
    <w:rsid w:val="00484762"/>
    <w:rsid w:val="004876CD"/>
    <w:rsid w:val="00487880"/>
    <w:rsid w:val="00492912"/>
    <w:rsid w:val="004956FF"/>
    <w:rsid w:val="0049608E"/>
    <w:rsid w:val="004A2035"/>
    <w:rsid w:val="004A2A3D"/>
    <w:rsid w:val="004B450F"/>
    <w:rsid w:val="004B5513"/>
    <w:rsid w:val="004B7F54"/>
    <w:rsid w:val="004C51D1"/>
    <w:rsid w:val="004C67DD"/>
    <w:rsid w:val="004F369D"/>
    <w:rsid w:val="004F523B"/>
    <w:rsid w:val="004F592F"/>
    <w:rsid w:val="005022AB"/>
    <w:rsid w:val="00503A37"/>
    <w:rsid w:val="005073A8"/>
    <w:rsid w:val="005101A1"/>
    <w:rsid w:val="005179D0"/>
    <w:rsid w:val="0052010F"/>
    <w:rsid w:val="0052026D"/>
    <w:rsid w:val="00526D21"/>
    <w:rsid w:val="005348BF"/>
    <w:rsid w:val="00542162"/>
    <w:rsid w:val="0054586F"/>
    <w:rsid w:val="00545997"/>
    <w:rsid w:val="0054764D"/>
    <w:rsid w:val="00553A36"/>
    <w:rsid w:val="0056014C"/>
    <w:rsid w:val="0056215C"/>
    <w:rsid w:val="00580586"/>
    <w:rsid w:val="00584A3C"/>
    <w:rsid w:val="00585131"/>
    <w:rsid w:val="00590955"/>
    <w:rsid w:val="0059318E"/>
    <w:rsid w:val="005978AC"/>
    <w:rsid w:val="005A7863"/>
    <w:rsid w:val="005B0204"/>
    <w:rsid w:val="005B6F6F"/>
    <w:rsid w:val="005D5D88"/>
    <w:rsid w:val="005E04BA"/>
    <w:rsid w:val="005E2331"/>
    <w:rsid w:val="005E583E"/>
    <w:rsid w:val="005E5BB2"/>
    <w:rsid w:val="005E761D"/>
    <w:rsid w:val="005F1EA1"/>
    <w:rsid w:val="005F59FA"/>
    <w:rsid w:val="00604B08"/>
    <w:rsid w:val="0060573A"/>
    <w:rsid w:val="00607C34"/>
    <w:rsid w:val="00613DF8"/>
    <w:rsid w:val="00614AC6"/>
    <w:rsid w:val="00616695"/>
    <w:rsid w:val="00625763"/>
    <w:rsid w:val="006309FA"/>
    <w:rsid w:val="00640EE4"/>
    <w:rsid w:val="00642EA1"/>
    <w:rsid w:val="00647F8B"/>
    <w:rsid w:val="00650ED7"/>
    <w:rsid w:val="00656330"/>
    <w:rsid w:val="006605B4"/>
    <w:rsid w:val="00661D37"/>
    <w:rsid w:val="00662D7A"/>
    <w:rsid w:val="00670D6B"/>
    <w:rsid w:val="00691F3C"/>
    <w:rsid w:val="006A1713"/>
    <w:rsid w:val="006A71BA"/>
    <w:rsid w:val="006A727F"/>
    <w:rsid w:val="006B0DAE"/>
    <w:rsid w:val="006D23E2"/>
    <w:rsid w:val="006D2B34"/>
    <w:rsid w:val="006D30B8"/>
    <w:rsid w:val="006D6E8A"/>
    <w:rsid w:val="006D79DD"/>
    <w:rsid w:val="006D7B53"/>
    <w:rsid w:val="006E021A"/>
    <w:rsid w:val="006E3F45"/>
    <w:rsid w:val="006E75EE"/>
    <w:rsid w:val="006F0AE8"/>
    <w:rsid w:val="006F0D20"/>
    <w:rsid w:val="006F1DB9"/>
    <w:rsid w:val="00715D8B"/>
    <w:rsid w:val="00717DBE"/>
    <w:rsid w:val="0072231C"/>
    <w:rsid w:val="00726BFA"/>
    <w:rsid w:val="00734B1D"/>
    <w:rsid w:val="00737E42"/>
    <w:rsid w:val="00743676"/>
    <w:rsid w:val="00745D12"/>
    <w:rsid w:val="00747E09"/>
    <w:rsid w:val="00750115"/>
    <w:rsid w:val="00755598"/>
    <w:rsid w:val="007654C6"/>
    <w:rsid w:val="00766881"/>
    <w:rsid w:val="00767351"/>
    <w:rsid w:val="007741A5"/>
    <w:rsid w:val="0077424C"/>
    <w:rsid w:val="00776F31"/>
    <w:rsid w:val="00787005"/>
    <w:rsid w:val="007905CD"/>
    <w:rsid w:val="00793B33"/>
    <w:rsid w:val="0079754C"/>
    <w:rsid w:val="007A1069"/>
    <w:rsid w:val="007A49AB"/>
    <w:rsid w:val="007A77C3"/>
    <w:rsid w:val="007B3346"/>
    <w:rsid w:val="007B43EA"/>
    <w:rsid w:val="007C3024"/>
    <w:rsid w:val="007C34B9"/>
    <w:rsid w:val="007D2DB2"/>
    <w:rsid w:val="007D3825"/>
    <w:rsid w:val="007D4F22"/>
    <w:rsid w:val="007D6B55"/>
    <w:rsid w:val="007E337E"/>
    <w:rsid w:val="007E5BD3"/>
    <w:rsid w:val="007E6DAE"/>
    <w:rsid w:val="007F0DB8"/>
    <w:rsid w:val="007F491C"/>
    <w:rsid w:val="007F6641"/>
    <w:rsid w:val="0080020A"/>
    <w:rsid w:val="008026A1"/>
    <w:rsid w:val="008048DE"/>
    <w:rsid w:val="00806CFC"/>
    <w:rsid w:val="00807F7E"/>
    <w:rsid w:val="00822795"/>
    <w:rsid w:val="00822C65"/>
    <w:rsid w:val="00827781"/>
    <w:rsid w:val="0083002F"/>
    <w:rsid w:val="00841CC9"/>
    <w:rsid w:val="0084360F"/>
    <w:rsid w:val="0085011C"/>
    <w:rsid w:val="008510A2"/>
    <w:rsid w:val="00861069"/>
    <w:rsid w:val="008647DB"/>
    <w:rsid w:val="00865CC7"/>
    <w:rsid w:val="00872BC6"/>
    <w:rsid w:val="008736B6"/>
    <w:rsid w:val="00873D10"/>
    <w:rsid w:val="008748F9"/>
    <w:rsid w:val="00875B18"/>
    <w:rsid w:val="00877020"/>
    <w:rsid w:val="0088167E"/>
    <w:rsid w:val="00884418"/>
    <w:rsid w:val="00887AEA"/>
    <w:rsid w:val="0089150A"/>
    <w:rsid w:val="00896F21"/>
    <w:rsid w:val="008A3CD2"/>
    <w:rsid w:val="008B0806"/>
    <w:rsid w:val="008B1B2A"/>
    <w:rsid w:val="008B49C3"/>
    <w:rsid w:val="008C2883"/>
    <w:rsid w:val="008C5EA7"/>
    <w:rsid w:val="008C6635"/>
    <w:rsid w:val="008D159B"/>
    <w:rsid w:val="008D19E4"/>
    <w:rsid w:val="008D1A41"/>
    <w:rsid w:val="008D2432"/>
    <w:rsid w:val="008D4793"/>
    <w:rsid w:val="008D4F53"/>
    <w:rsid w:val="008D56BB"/>
    <w:rsid w:val="008D70EB"/>
    <w:rsid w:val="008D7A6D"/>
    <w:rsid w:val="008E3A12"/>
    <w:rsid w:val="008E44BE"/>
    <w:rsid w:val="008E586E"/>
    <w:rsid w:val="008E5B45"/>
    <w:rsid w:val="008E6514"/>
    <w:rsid w:val="008F4528"/>
    <w:rsid w:val="00905919"/>
    <w:rsid w:val="009103BA"/>
    <w:rsid w:val="00914FF0"/>
    <w:rsid w:val="00921A5E"/>
    <w:rsid w:val="00931DF3"/>
    <w:rsid w:val="009326B1"/>
    <w:rsid w:val="00946289"/>
    <w:rsid w:val="00960BF5"/>
    <w:rsid w:val="00967D5B"/>
    <w:rsid w:val="0097779A"/>
    <w:rsid w:val="009854E3"/>
    <w:rsid w:val="00986DD9"/>
    <w:rsid w:val="00992B48"/>
    <w:rsid w:val="00996FC9"/>
    <w:rsid w:val="009A1E92"/>
    <w:rsid w:val="009A5AA3"/>
    <w:rsid w:val="009B22A6"/>
    <w:rsid w:val="009C13E0"/>
    <w:rsid w:val="009C6825"/>
    <w:rsid w:val="009D0D14"/>
    <w:rsid w:val="009D29B8"/>
    <w:rsid w:val="009E3A9A"/>
    <w:rsid w:val="009E42B2"/>
    <w:rsid w:val="009F524F"/>
    <w:rsid w:val="009F577E"/>
    <w:rsid w:val="00A01312"/>
    <w:rsid w:val="00A12CC6"/>
    <w:rsid w:val="00A156D8"/>
    <w:rsid w:val="00A21B89"/>
    <w:rsid w:val="00A40996"/>
    <w:rsid w:val="00A47240"/>
    <w:rsid w:val="00A52826"/>
    <w:rsid w:val="00A71938"/>
    <w:rsid w:val="00A748A9"/>
    <w:rsid w:val="00A74C32"/>
    <w:rsid w:val="00A80FA8"/>
    <w:rsid w:val="00A83783"/>
    <w:rsid w:val="00A90241"/>
    <w:rsid w:val="00A9321F"/>
    <w:rsid w:val="00AA3AA5"/>
    <w:rsid w:val="00AA58D5"/>
    <w:rsid w:val="00AB2847"/>
    <w:rsid w:val="00AB354C"/>
    <w:rsid w:val="00AC66AE"/>
    <w:rsid w:val="00AD3519"/>
    <w:rsid w:val="00AD40E7"/>
    <w:rsid w:val="00AD54DB"/>
    <w:rsid w:val="00AD66C3"/>
    <w:rsid w:val="00AE4977"/>
    <w:rsid w:val="00AE6B8A"/>
    <w:rsid w:val="00AF6A4E"/>
    <w:rsid w:val="00AF7647"/>
    <w:rsid w:val="00AF7F19"/>
    <w:rsid w:val="00B014A8"/>
    <w:rsid w:val="00B05DDE"/>
    <w:rsid w:val="00B111CF"/>
    <w:rsid w:val="00B1227A"/>
    <w:rsid w:val="00B12B36"/>
    <w:rsid w:val="00B23EF7"/>
    <w:rsid w:val="00B24854"/>
    <w:rsid w:val="00B32176"/>
    <w:rsid w:val="00B43662"/>
    <w:rsid w:val="00B4392C"/>
    <w:rsid w:val="00B45BDA"/>
    <w:rsid w:val="00B639F0"/>
    <w:rsid w:val="00B65EAE"/>
    <w:rsid w:val="00B66D10"/>
    <w:rsid w:val="00B70BC9"/>
    <w:rsid w:val="00B721F3"/>
    <w:rsid w:val="00B73B3B"/>
    <w:rsid w:val="00B754AD"/>
    <w:rsid w:val="00B833D3"/>
    <w:rsid w:val="00B9440E"/>
    <w:rsid w:val="00BA5804"/>
    <w:rsid w:val="00BA7F99"/>
    <w:rsid w:val="00BC40DD"/>
    <w:rsid w:val="00BD0E88"/>
    <w:rsid w:val="00BD1F4D"/>
    <w:rsid w:val="00BD3360"/>
    <w:rsid w:val="00BE13F8"/>
    <w:rsid w:val="00BE2ED6"/>
    <w:rsid w:val="00BE6C02"/>
    <w:rsid w:val="00BF5CA2"/>
    <w:rsid w:val="00BF7A4A"/>
    <w:rsid w:val="00C10C39"/>
    <w:rsid w:val="00C32267"/>
    <w:rsid w:val="00C32294"/>
    <w:rsid w:val="00C35B2E"/>
    <w:rsid w:val="00C37011"/>
    <w:rsid w:val="00C3767C"/>
    <w:rsid w:val="00C40D84"/>
    <w:rsid w:val="00C412D7"/>
    <w:rsid w:val="00C46213"/>
    <w:rsid w:val="00C47993"/>
    <w:rsid w:val="00C519B5"/>
    <w:rsid w:val="00C51AAA"/>
    <w:rsid w:val="00C633B2"/>
    <w:rsid w:val="00C8119B"/>
    <w:rsid w:val="00C85383"/>
    <w:rsid w:val="00C86D6B"/>
    <w:rsid w:val="00C90828"/>
    <w:rsid w:val="00C930EC"/>
    <w:rsid w:val="00C947BB"/>
    <w:rsid w:val="00CA1CE2"/>
    <w:rsid w:val="00CA37D1"/>
    <w:rsid w:val="00CA3877"/>
    <w:rsid w:val="00CB4AC4"/>
    <w:rsid w:val="00CB578F"/>
    <w:rsid w:val="00CB68EA"/>
    <w:rsid w:val="00CB6CB1"/>
    <w:rsid w:val="00CB74AC"/>
    <w:rsid w:val="00CC0106"/>
    <w:rsid w:val="00CC3A3A"/>
    <w:rsid w:val="00CC50E9"/>
    <w:rsid w:val="00CD352F"/>
    <w:rsid w:val="00CD3E47"/>
    <w:rsid w:val="00CD54B7"/>
    <w:rsid w:val="00CD5762"/>
    <w:rsid w:val="00CE1132"/>
    <w:rsid w:val="00CE3DD1"/>
    <w:rsid w:val="00CE5944"/>
    <w:rsid w:val="00CE7ACB"/>
    <w:rsid w:val="00CF373D"/>
    <w:rsid w:val="00CF44B1"/>
    <w:rsid w:val="00D04615"/>
    <w:rsid w:val="00D15C9F"/>
    <w:rsid w:val="00D2099C"/>
    <w:rsid w:val="00D24A01"/>
    <w:rsid w:val="00D36D26"/>
    <w:rsid w:val="00D5315C"/>
    <w:rsid w:val="00D5572A"/>
    <w:rsid w:val="00D55929"/>
    <w:rsid w:val="00D609B1"/>
    <w:rsid w:val="00D750F9"/>
    <w:rsid w:val="00D80930"/>
    <w:rsid w:val="00D813BB"/>
    <w:rsid w:val="00D87CF6"/>
    <w:rsid w:val="00D92970"/>
    <w:rsid w:val="00DA7F69"/>
    <w:rsid w:val="00DB57ED"/>
    <w:rsid w:val="00DC2046"/>
    <w:rsid w:val="00DC5FFF"/>
    <w:rsid w:val="00DD287E"/>
    <w:rsid w:val="00DD4C55"/>
    <w:rsid w:val="00DD527B"/>
    <w:rsid w:val="00DE0B11"/>
    <w:rsid w:val="00DE42D3"/>
    <w:rsid w:val="00DF454A"/>
    <w:rsid w:val="00DF5831"/>
    <w:rsid w:val="00DF5FAC"/>
    <w:rsid w:val="00DF680E"/>
    <w:rsid w:val="00E03DF4"/>
    <w:rsid w:val="00E03EAB"/>
    <w:rsid w:val="00E138B0"/>
    <w:rsid w:val="00E15E1B"/>
    <w:rsid w:val="00E1621C"/>
    <w:rsid w:val="00E2234E"/>
    <w:rsid w:val="00E23028"/>
    <w:rsid w:val="00E26B91"/>
    <w:rsid w:val="00E279E2"/>
    <w:rsid w:val="00E43233"/>
    <w:rsid w:val="00E432C6"/>
    <w:rsid w:val="00E44AFA"/>
    <w:rsid w:val="00E50E76"/>
    <w:rsid w:val="00E51548"/>
    <w:rsid w:val="00E51DA9"/>
    <w:rsid w:val="00E53672"/>
    <w:rsid w:val="00E55F9F"/>
    <w:rsid w:val="00E6573D"/>
    <w:rsid w:val="00E71CF4"/>
    <w:rsid w:val="00E736F8"/>
    <w:rsid w:val="00E73AA0"/>
    <w:rsid w:val="00E8272C"/>
    <w:rsid w:val="00E840AA"/>
    <w:rsid w:val="00E84F3C"/>
    <w:rsid w:val="00E91E38"/>
    <w:rsid w:val="00EA18B3"/>
    <w:rsid w:val="00EA6F70"/>
    <w:rsid w:val="00EB2174"/>
    <w:rsid w:val="00EB3BB4"/>
    <w:rsid w:val="00EB4830"/>
    <w:rsid w:val="00ED124E"/>
    <w:rsid w:val="00ED29C5"/>
    <w:rsid w:val="00ED313F"/>
    <w:rsid w:val="00EE779F"/>
    <w:rsid w:val="00EF3E19"/>
    <w:rsid w:val="00EF4F87"/>
    <w:rsid w:val="00F01F35"/>
    <w:rsid w:val="00F02459"/>
    <w:rsid w:val="00F06F5E"/>
    <w:rsid w:val="00F311DC"/>
    <w:rsid w:val="00F36962"/>
    <w:rsid w:val="00F64329"/>
    <w:rsid w:val="00F73494"/>
    <w:rsid w:val="00F76DEC"/>
    <w:rsid w:val="00F821EE"/>
    <w:rsid w:val="00F85495"/>
    <w:rsid w:val="00F925A3"/>
    <w:rsid w:val="00F93BA3"/>
    <w:rsid w:val="00F948DC"/>
    <w:rsid w:val="00FA01EA"/>
    <w:rsid w:val="00FA7D89"/>
    <w:rsid w:val="00FB19BC"/>
    <w:rsid w:val="00FC33CF"/>
    <w:rsid w:val="00FD0F3D"/>
    <w:rsid w:val="00FE1CCD"/>
    <w:rsid w:val="00FE27BC"/>
    <w:rsid w:val="00FF417D"/>
    <w:rsid w:val="00FF7E8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1CF"/>
    <w:pPr>
      <w:widowControl w:val="0"/>
      <w:jc w:val="both"/>
    </w:pPr>
  </w:style>
  <w:style w:type="paragraph" w:styleId="Heading1">
    <w:name w:val="heading 1"/>
    <w:basedOn w:val="Normal"/>
    <w:next w:val="Normal"/>
    <w:link w:val="Heading1Char"/>
    <w:uiPriority w:val="99"/>
    <w:qFormat/>
    <w:rsid w:val="001912D0"/>
    <w:pPr>
      <w:keepNext/>
      <w:widowControl/>
      <w:numPr>
        <w:numId w:val="1"/>
      </w:numPr>
      <w:tabs>
        <w:tab w:val="left" w:pos="0"/>
      </w:tabs>
      <w:suppressAutoHyphens/>
      <w:spacing w:before="240" w:after="60"/>
      <w:jc w:val="left"/>
      <w:outlineLvl w:val="0"/>
    </w:pPr>
    <w:rPr>
      <w:rFonts w:ascii="Arial" w:eastAsia="宋体" w:hAnsi="Arial"/>
      <w:b/>
      <w:kern w:val="1"/>
      <w:sz w:val="32"/>
      <w:szCs w:val="20"/>
      <w:lang w:val="en-AU"/>
    </w:rPr>
  </w:style>
  <w:style w:type="paragraph" w:styleId="Heading2">
    <w:name w:val="heading 2"/>
    <w:basedOn w:val="Normal"/>
    <w:next w:val="Normal"/>
    <w:link w:val="Heading2Char"/>
    <w:uiPriority w:val="99"/>
    <w:qFormat/>
    <w:locked/>
    <w:rsid w:val="00C51AAA"/>
    <w:pPr>
      <w:keepNext/>
      <w:keepLines/>
      <w:spacing w:before="260" w:after="260" w:line="416" w:lineRule="auto"/>
      <w:outlineLvl w:val="1"/>
    </w:pPr>
    <w:rPr>
      <w:rFonts w:ascii="Cambria" w:eastAsia="宋体" w:hAnsi="Cambria"/>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912D0"/>
    <w:rPr>
      <w:rFonts w:ascii="Arial" w:eastAsia="宋体" w:hAnsi="Arial"/>
      <w:b/>
      <w:kern w:val="1"/>
      <w:sz w:val="32"/>
      <w:lang w:val="en-AU"/>
    </w:rPr>
  </w:style>
  <w:style w:type="character" w:customStyle="1" w:styleId="Heading2Char">
    <w:name w:val="Heading 2 Char"/>
    <w:basedOn w:val="DefaultParagraphFont"/>
    <w:link w:val="Heading2"/>
    <w:uiPriority w:val="99"/>
    <w:semiHidden/>
    <w:locked/>
    <w:rsid w:val="00C51AAA"/>
    <w:rPr>
      <w:rFonts w:ascii="Cambria" w:eastAsia="宋体" w:hAnsi="Cambria"/>
      <w:b/>
      <w:kern w:val="2"/>
      <w:sz w:val="32"/>
    </w:rPr>
  </w:style>
  <w:style w:type="character" w:customStyle="1" w:styleId="fontstyle01">
    <w:name w:val="fontstyle01"/>
    <w:uiPriority w:val="99"/>
    <w:rsid w:val="00F311DC"/>
    <w:rPr>
      <w:rFonts w:ascii="URWPalladioL-Roma" w:hAnsi="URWPalladioL-Roma"/>
      <w:color w:val="000000"/>
      <w:sz w:val="20"/>
    </w:rPr>
  </w:style>
  <w:style w:type="paragraph" w:styleId="Header">
    <w:name w:val="header"/>
    <w:basedOn w:val="Normal"/>
    <w:link w:val="HeaderChar"/>
    <w:uiPriority w:val="99"/>
    <w:rsid w:val="00FF417D"/>
    <w:pPr>
      <w:pBdr>
        <w:bottom w:val="single" w:sz="6" w:space="1" w:color="auto"/>
      </w:pBdr>
      <w:tabs>
        <w:tab w:val="center" w:pos="4153"/>
        <w:tab w:val="right" w:pos="8306"/>
      </w:tabs>
      <w:snapToGrid w:val="0"/>
      <w:jc w:val="center"/>
    </w:pPr>
    <w:rPr>
      <w:kern w:val="0"/>
      <w:sz w:val="18"/>
      <w:szCs w:val="20"/>
    </w:rPr>
  </w:style>
  <w:style w:type="character" w:customStyle="1" w:styleId="HeaderChar">
    <w:name w:val="Header Char"/>
    <w:basedOn w:val="DefaultParagraphFont"/>
    <w:link w:val="Header"/>
    <w:uiPriority w:val="99"/>
    <w:semiHidden/>
    <w:locked/>
    <w:rsid w:val="00EB2174"/>
    <w:rPr>
      <w:sz w:val="18"/>
    </w:rPr>
  </w:style>
  <w:style w:type="paragraph" w:styleId="Footer">
    <w:name w:val="footer"/>
    <w:basedOn w:val="Normal"/>
    <w:link w:val="FooterChar"/>
    <w:uiPriority w:val="99"/>
    <w:rsid w:val="00FF417D"/>
    <w:pPr>
      <w:tabs>
        <w:tab w:val="center" w:pos="4153"/>
        <w:tab w:val="right" w:pos="8306"/>
      </w:tabs>
      <w:snapToGrid w:val="0"/>
      <w:jc w:val="left"/>
    </w:pPr>
    <w:rPr>
      <w:kern w:val="0"/>
      <w:sz w:val="18"/>
      <w:szCs w:val="20"/>
    </w:rPr>
  </w:style>
  <w:style w:type="character" w:customStyle="1" w:styleId="FooterChar">
    <w:name w:val="Footer Char"/>
    <w:basedOn w:val="DefaultParagraphFont"/>
    <w:link w:val="Footer"/>
    <w:uiPriority w:val="99"/>
    <w:semiHidden/>
    <w:locked/>
    <w:rsid w:val="00EB2174"/>
    <w:rPr>
      <w:sz w:val="18"/>
    </w:rPr>
  </w:style>
  <w:style w:type="character" w:styleId="PageNumber">
    <w:name w:val="page number"/>
    <w:basedOn w:val="DefaultParagraphFont"/>
    <w:uiPriority w:val="99"/>
    <w:rsid w:val="00FF417D"/>
    <w:rPr>
      <w:rFonts w:cs="Times New Roman"/>
    </w:rPr>
  </w:style>
  <w:style w:type="character" w:customStyle="1" w:styleId="opdict3font24opdict3marginright">
    <w:name w:val="op_dict3_font24 op_dict3_marginright"/>
    <w:uiPriority w:val="99"/>
    <w:rsid w:val="00640EE4"/>
  </w:style>
</w:styles>
</file>

<file path=word/webSettings.xml><?xml version="1.0" encoding="utf-8"?>
<w:webSettings xmlns:r="http://schemas.openxmlformats.org/officeDocument/2006/relationships" xmlns:w="http://schemas.openxmlformats.org/wordprocessingml/2006/main">
  <w:divs>
    <w:div w:id="1847163969">
      <w:marLeft w:val="0"/>
      <w:marRight w:val="0"/>
      <w:marTop w:val="0"/>
      <w:marBottom w:val="0"/>
      <w:divBdr>
        <w:top w:val="none" w:sz="0" w:space="0" w:color="auto"/>
        <w:left w:val="none" w:sz="0" w:space="0" w:color="auto"/>
        <w:bottom w:val="none" w:sz="0" w:space="0" w:color="auto"/>
        <w:right w:val="none" w:sz="0" w:space="0" w:color="auto"/>
      </w:divBdr>
    </w:div>
    <w:div w:id="1847163978">
      <w:marLeft w:val="0"/>
      <w:marRight w:val="0"/>
      <w:marTop w:val="0"/>
      <w:marBottom w:val="0"/>
      <w:divBdr>
        <w:top w:val="none" w:sz="0" w:space="0" w:color="auto"/>
        <w:left w:val="none" w:sz="0" w:space="0" w:color="auto"/>
        <w:bottom w:val="none" w:sz="0" w:space="0" w:color="auto"/>
        <w:right w:val="none" w:sz="0" w:space="0" w:color="auto"/>
      </w:divBdr>
      <w:divsChild>
        <w:div w:id="1847163979">
          <w:marLeft w:val="0"/>
          <w:marRight w:val="0"/>
          <w:marTop w:val="0"/>
          <w:marBottom w:val="0"/>
          <w:divBdr>
            <w:top w:val="none" w:sz="0" w:space="0" w:color="auto"/>
            <w:left w:val="none" w:sz="0" w:space="0" w:color="auto"/>
            <w:bottom w:val="none" w:sz="0" w:space="0" w:color="auto"/>
            <w:right w:val="none" w:sz="0" w:space="0" w:color="auto"/>
          </w:divBdr>
          <w:divsChild>
            <w:div w:id="1847163973">
              <w:marLeft w:val="0"/>
              <w:marRight w:val="0"/>
              <w:marTop w:val="0"/>
              <w:marBottom w:val="0"/>
              <w:divBdr>
                <w:top w:val="none" w:sz="0" w:space="0" w:color="auto"/>
                <w:left w:val="none" w:sz="0" w:space="0" w:color="auto"/>
                <w:bottom w:val="none" w:sz="0" w:space="0" w:color="auto"/>
                <w:right w:val="none" w:sz="0" w:space="0" w:color="auto"/>
              </w:divBdr>
              <w:divsChild>
                <w:div w:id="1847163974">
                  <w:marLeft w:val="0"/>
                  <w:marRight w:val="0"/>
                  <w:marTop w:val="0"/>
                  <w:marBottom w:val="0"/>
                  <w:divBdr>
                    <w:top w:val="none" w:sz="0" w:space="0" w:color="auto"/>
                    <w:left w:val="none" w:sz="0" w:space="0" w:color="auto"/>
                    <w:bottom w:val="none" w:sz="0" w:space="0" w:color="auto"/>
                    <w:right w:val="none" w:sz="0" w:space="0" w:color="auto"/>
                  </w:divBdr>
                  <w:divsChild>
                    <w:div w:id="1847163977">
                      <w:marLeft w:val="0"/>
                      <w:marRight w:val="0"/>
                      <w:marTop w:val="0"/>
                      <w:marBottom w:val="0"/>
                      <w:divBdr>
                        <w:top w:val="none" w:sz="0" w:space="0" w:color="auto"/>
                        <w:left w:val="none" w:sz="0" w:space="0" w:color="auto"/>
                        <w:bottom w:val="none" w:sz="0" w:space="0" w:color="auto"/>
                        <w:right w:val="none" w:sz="0" w:space="0" w:color="auto"/>
                      </w:divBdr>
                      <w:divsChild>
                        <w:div w:id="1847163971">
                          <w:marLeft w:val="0"/>
                          <w:marRight w:val="0"/>
                          <w:marTop w:val="0"/>
                          <w:marBottom w:val="0"/>
                          <w:divBdr>
                            <w:top w:val="none" w:sz="0" w:space="0" w:color="auto"/>
                            <w:left w:val="none" w:sz="0" w:space="0" w:color="auto"/>
                            <w:bottom w:val="none" w:sz="0" w:space="0" w:color="auto"/>
                            <w:right w:val="none" w:sz="0" w:space="0" w:color="auto"/>
                          </w:divBdr>
                          <w:divsChild>
                            <w:div w:id="1847163976">
                              <w:marLeft w:val="0"/>
                              <w:marRight w:val="0"/>
                              <w:marTop w:val="0"/>
                              <w:marBottom w:val="0"/>
                              <w:divBdr>
                                <w:top w:val="single" w:sz="4" w:space="6" w:color="E3E3E3"/>
                                <w:left w:val="single" w:sz="4" w:space="6" w:color="E3E3E3"/>
                                <w:bottom w:val="single" w:sz="4" w:space="6" w:color="E0E0E0"/>
                                <w:right w:val="single" w:sz="4" w:space="6" w:color="ECECEC"/>
                              </w:divBdr>
                              <w:divsChild>
                                <w:div w:id="1847163970">
                                  <w:marLeft w:val="0"/>
                                  <w:marRight w:val="0"/>
                                  <w:marTop w:val="0"/>
                                  <w:marBottom w:val="0"/>
                                  <w:divBdr>
                                    <w:top w:val="none" w:sz="0" w:space="0" w:color="auto"/>
                                    <w:left w:val="none" w:sz="0" w:space="0" w:color="auto"/>
                                    <w:bottom w:val="none" w:sz="0" w:space="0" w:color="auto"/>
                                    <w:right w:val="none" w:sz="0" w:space="0" w:color="auto"/>
                                  </w:divBdr>
                                  <w:divsChild>
                                    <w:div w:id="1847163975">
                                      <w:marLeft w:val="0"/>
                                      <w:marRight w:val="0"/>
                                      <w:marTop w:val="0"/>
                                      <w:marBottom w:val="0"/>
                                      <w:divBdr>
                                        <w:top w:val="none" w:sz="0" w:space="0" w:color="auto"/>
                                        <w:left w:val="none" w:sz="0" w:space="0" w:color="auto"/>
                                        <w:bottom w:val="none" w:sz="0" w:space="0" w:color="auto"/>
                                        <w:right w:val="none" w:sz="0" w:space="0" w:color="auto"/>
                                      </w:divBdr>
                                      <w:divsChild>
                                        <w:div w:id="18471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161</TotalTime>
  <Pages>2</Pages>
  <Words>146</Words>
  <Characters>838</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comments of Dave</dc:title>
  <dc:subject/>
  <dc:creator>User</dc:creator>
  <cp:keywords/>
  <dc:description/>
  <cp:lastModifiedBy>C.A.Sun</cp:lastModifiedBy>
  <cp:revision>40</cp:revision>
  <dcterms:created xsi:type="dcterms:W3CDTF">2018-12-12T07:57:00Z</dcterms:created>
  <dcterms:modified xsi:type="dcterms:W3CDTF">2019-01-12T15:00:00Z</dcterms:modified>
</cp:coreProperties>
</file>